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1"/>
    <w:bookmarkEnd w:id="2"/>
    <w:bookmarkEnd w:id="4"/>
    <w:p>
      <w:pPr>
        <w:pStyle w:val="Title"/>
        <w:jc w:val="left"/>
      </w:pPr>
      <w:r>
        <w:t>Haziq Asyraaf</w:t>
      </w:r>
    </w:p>
    <w:p>
      <w:pPr>
        <w:pStyle w:val="Subtitle"/>
      </w:pPr>
      <w:r>
        <w:t>Associate</w:t>
      </w:r>
    </w:p>
    <w:p>
      <w:pPr>
        <w:pStyle w:val="Heading1"/>
        <w:jc w:val="left"/>
      </w:pPr>
      <w:r>
        <w:t>Singapore (East) | +65 9487 4556 | haziqh@hotmail.com | linkedin.com/in/haziqasyraaf-sg | github.com/haziqachik</w:t>
      </w:r>
    </w:p>
    <w:p>
      <w:pPr>
        <w:pStyle w:val="Heading1"/>
      </w:pPr>
      <w:r>
        <w:t>Summary</w:t>
      </w:r>
    </w:p>
    <w:p>
      <w:pPr>
        <w:pStyle w:val="ListParagraph"/>
      </w:pPr>
      <w:r>
        <w:t>CEH-certified IT professional transitioning into network and security engineering, combining analytics, automation, and operations experience.</w:t>
      </w:r>
    </w:p>
    <w:p>
      <w:pPr>
        <w:pStyle w:val="ListParagraph"/>
      </w:pPr>
      <w:r>
        <w:t>Builds secure, data-driven solutions: Power BI dashboards for 15k+ firms, FormSG workflow automation, UiPath bots, Python data pipelines.</w:t>
      </w:r>
    </w:p>
    <w:p>
      <w:pPr>
        <w:pStyle w:val="ListParagraph"/>
      </w:pPr>
      <w:r>
        <w:t>Hands-on with network monitoring/troubleshooting from Police Coast Guard service; actively developing CCNA-level routing/switching labs.</w:t>
      </w:r>
    </w:p>
    <w:p>
      <w:pPr>
        <w:pStyle w:val="ListParagraph"/>
      </w:pPr>
      <w:r>
        <w:t>Known for cross-agency collaboration, disciplined execution, and continuous upskilling (Azure Security, cloud platforms, automation).</w:t>
      </w:r>
    </w:p>
    <w:p>
      <w:pPr>
        <w:pStyle w:val="Heading1"/>
      </w:pPr>
      <w:r>
        <w:t>Core Skills</w:t>
      </w:r>
    </w:p>
    <w:p>
      <w:pPr>
        <w:pStyle w:val="ListParagraph"/>
      </w:pPr>
      <w:r>
        <w:t>Networking &amp; Security: Routing &amp; switching labs (OSPF, VLANs), network monitoring, access control, CEH methodologies, Azure security fundamentals (in progress).</w:t>
      </w:r>
    </w:p>
    <w:p>
      <w:pPr>
        <w:pStyle w:val="ListParagraph"/>
      </w:pPr>
      <w:r>
        <w:t>Analytics &amp; Automation: Power BI (Power Query/M), DAX, SQL, Tableau, Python, UiPath, Excel modeling.</w:t>
      </w:r>
    </w:p>
    <w:p>
      <w:pPr>
        <w:pStyle w:val="ListParagraph"/>
      </w:pPr>
      <w:r>
        <w:t>Cloud &amp; DevOps: Azure, AWS, Google Cloud (learning), Docker (learning), Git/GitHub/GitLab.</w:t>
      </w:r>
    </w:p>
    <w:p>
      <w:pPr>
        <w:pStyle w:val="ListParagraph"/>
      </w:pPr>
      <w:r>
        <w:t>Programming &amp; Scripting: Python, SQL, Java, C#, VB.NET, JavaScript, HTML/CSS.</w:t>
      </w:r>
    </w:p>
    <w:p>
      <w:pPr>
        <w:pStyle w:val="ListParagraph"/>
      </w:pPr>
      <w:r>
        <w:t>Tools &amp; Platforms: FormSG, Postman, UiPath Orchestrator, Oracle DB, VMware/VirtualBox.</w:t>
      </w:r>
    </w:p>
    <w:p>
      <w:pPr>
        <w:pStyle w:val="Heading1"/>
      </w:pPr>
      <w:r>
        <w:t>Certifications</w:t>
      </w:r>
    </w:p>
    <w:p>
      <w:pPr>
        <w:pStyle w:val="ListParagraph"/>
      </w:pPr>
      <w:r>
        <w:t>EC-Council Certified Ethical Hacker (CEH) - SkillsFuture Singapore (2024).</w:t>
      </w:r>
    </w:p>
    <w:p>
      <w:pPr>
        <w:pStyle w:val="ListParagraph"/>
      </w:pPr>
      <w:r>
        <w:t>Google Cybersecurity Professional Certificate (2024).</w:t>
      </w:r>
    </w:p>
    <w:p>
      <w:pPr>
        <w:pStyle w:val="ListParagraph"/>
      </w:pPr>
      <w:r>
        <w:t>Power BI Beginner to Pro Workshop - Pragmatic Works (2023).</w:t>
      </w:r>
    </w:p>
    <w:p>
      <w:pPr>
        <w:pStyle w:val="ListParagraph"/>
      </w:pPr>
      <w:r>
        <w:t>CCNA (Cisco 200-301) - In progress.</w:t>
      </w:r>
    </w:p>
    <w:p>
      <w:pPr>
        <w:pStyle w:val="ListParagraph"/>
      </w:pPr>
      <w:r>
        <w:t>Azure Security Engineer Associate (AZ-500) - Coursework in progress.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rPr>
          <w:b/>
        </w:rPr>
        <w:t>Executive, Data Analyst · Building and Construction Authority (BCA), Singapore</w:t>
      </w:r>
    </w:p>
    <w:p>
      <w:pPr>
        <w:pStyle w:val="Heading3"/>
      </w:pPr>
      <w:r>
        <w:t>Manpower Strategy &amp; Planning Group · Nov 2024 – Present</w:t>
      </w:r>
    </w:p>
    <w:p>
      <w:pPr>
        <w:pStyle w:val="ListParagraph"/>
      </w:pPr>
      <w:r>
        <w:t>Deliver agency-wide workforce analytics; built Power BI dashboards (Power Query, DAX, SQL) enabling firm-level and sector-wide insights.</w:t>
      </w:r>
    </w:p>
    <w:p>
      <w:pPr>
        <w:pStyle w:val="ListParagraph"/>
      </w:pPr>
      <w:r>
        <w:t>Administer FormSG survey workflows end-to-end—design forms, govern access, and automate email distribution with Postman.</w:t>
      </w:r>
    </w:p>
    <w:p>
      <w:pPr>
        <w:pStyle w:val="ListParagraph"/>
      </w:pPr>
      <w:r>
        <w:t>Clean and transform large survey datasets, surfacing trends for economists and cross-agency taskforces (CAW regulations, SkillsFuture Singapore).</w:t>
      </w:r>
    </w:p>
    <w:p>
      <w:pPr>
        <w:pStyle w:val="ListParagraph"/>
      </w:pPr>
      <w:r>
        <w:t>Publish secure dashboards in Power BI Service (Pro) to share with regulatory partners while meeting data governance controls.</w:t>
      </w:r>
    </w:p>
    <w:p>
      <w:pPr>
        <w:pStyle w:val="ListParagraph"/>
      </w:pPr>
      <w:r>
        <w:t>Provide hotline support, train stakeholders, and ensure smooth rollouts of survey and dashboard initiatives.</w:t>
      </w:r>
    </w:p>
    <w:p>
      <w:pPr>
        <w:pStyle w:val="Heading2"/>
      </w:pPr>
      <w:r>
        <w:rPr>
          <w:b/>
        </w:rPr>
        <w:t>UAT Tester (Contract) · Central Provident Fund Board (CPFB), Singapore</w:t>
      </w:r>
    </w:p>
    <w:p>
      <w:pPr>
        <w:pStyle w:val="Heading3"/>
      </w:pPr>
      <w:r>
        <w:t>Retirement and Health Study Office · Jun 2024 – Sep 2024</w:t>
      </w:r>
    </w:p>
    <w:p>
      <w:pPr>
        <w:pStyle w:val="ListParagraph"/>
      </w:pPr>
      <w:r>
        <w:t>Authored end-to-end test plans for new survey releases; validated CAPI workflows, stress-tested data capture, and resolved defects with vendors.</w:t>
      </w:r>
    </w:p>
    <w:p>
      <w:pPr>
        <w:pStyle w:val="ListParagraph"/>
      </w:pPr>
      <w:r>
        <w:t>Created UiPath automations to accelerate repetitive test steps and reporting.</w:t>
      </w:r>
    </w:p>
    <w:p>
      <w:pPr>
        <w:pStyle w:val="ListParagraph"/>
      </w:pPr>
      <w:r>
        <w:t>Coordinated with data analysts and survey operations to align testing outcomes with field requirements.</w:t>
      </w:r>
    </w:p>
    <w:p>
      <w:pPr>
        <w:pStyle w:val="Heading2"/>
      </w:pPr>
      <w:r>
        <w:rPr>
          <w:b/>
        </w:rPr>
        <w:t>Radar Operator Officer · Singapore Police Force (Police Coast Guard)</w:t>
      </w:r>
    </w:p>
    <w:p>
      <w:pPr>
        <w:pStyle w:val="Heading3"/>
      </w:pPr>
      <w:r>
        <w:t>Coastal Patrol Squadron · Aug 2020 – Dec 2022</w:t>
      </w:r>
    </w:p>
    <w:p>
      <w:pPr>
        <w:pStyle w:val="ListParagraph"/>
      </w:pPr>
      <w:r>
        <w:t>Operated radar surveillance systems, tracked maritime traffic in real time, and escalated incidents requiring interception.</w:t>
      </w:r>
    </w:p>
    <w:p>
      <w:pPr>
        <w:pStyle w:val="ListParagraph"/>
      </w:pPr>
      <w:r>
        <w:t>Maintained radar equipment readiness and collaborated with patrol units to enforce maritime security.</w:t>
      </w:r>
    </w:p>
    <w:p>
      <w:pPr>
        <w:pStyle w:val="Heading2"/>
      </w:pPr>
      <w:r>
        <w:rPr>
          <w:b/>
        </w:rPr>
        <w:t>Information Technology Officer · Ministry of Manpower (MOM), Singapore</w:t>
      </w:r>
    </w:p>
    <w:p>
      <w:pPr>
        <w:pStyle w:val="Heading3"/>
      </w:pPr>
      <w:r>
        <w:t>Info Systems &amp; Technology Department · Feb 2020 – Jul 2020</w:t>
      </w:r>
    </w:p>
    <w:p>
      <w:pPr>
        <w:pStyle w:val="ListParagraph"/>
      </w:pPr>
      <w:r>
        <w:t>Delivered IT "clinic" sessions to gather automation requirements, translating them into UiPath solutions.</w:t>
      </w:r>
    </w:p>
    <w:p>
      <w:pPr>
        <w:pStyle w:val="ListParagraph"/>
      </w:pPr>
      <w:r>
        <w:t>Recognized with a formal testimonial for reliability and impact.</w:t>
      </w:r>
    </w:p>
    <w:p>
      <w:pPr>
        <w:pStyle w:val="Heading2"/>
      </w:pPr>
      <w:r>
        <w:rPr>
          <w:b/>
        </w:rPr>
        <w:t>RPA Developer · GovTech (seconded to MOM)</w:t>
      </w:r>
    </w:p>
    <w:p>
      <w:pPr>
        <w:pStyle w:val="Heading3"/>
      </w:pPr>
      <w:r>
        <w:t>Jul 2019 – Feb 2020</w:t>
      </w:r>
    </w:p>
    <w:p>
      <w:pPr>
        <w:pStyle w:val="ListParagraph"/>
      </w:pPr>
      <w:r>
        <w:t>Built UiPath automations (e.g., SG Work Pass data migration, batch job scripts) used by service centre teams; produced training videos for non-IT staff.</w:t>
      </w:r>
    </w:p>
    <w:p>
      <w:pPr>
        <w:pStyle w:val="ListParagraph"/>
      </w:pPr>
      <w:r>
        <w:t>Managed UiPath licensing, performed UAT, and provided post-implementation support across multiple departments.</w:t>
      </w:r>
    </w:p>
    <w:p>
      <w:pPr>
        <w:pStyle w:val="ListParagraph"/>
      </w:pPr>
      <w:r>
        <w:t>Contributed to blockchain-related initiatives by scripting data-handling automations.</w:t>
      </w:r>
    </w:p>
    <w:p>
      <w:pPr>
        <w:pStyle w:val="ListParagraph"/>
      </w:pPr>
      <w:r>
        <w:t>Earned a testimonial for outstanding service.</w:t>
      </w:r>
    </w:p>
    <w:p>
      <w:pPr>
        <w:pStyle w:val="Heading2"/>
      </w:pPr>
      <w:r>
        <w:rPr>
          <w:b/>
        </w:rPr>
        <w:t>Desktop Support Engineer · NCS Pte Ltd (seconded to MinLaw &amp; Ministry of Finance)</w:t>
      </w:r>
    </w:p>
    <w:p>
      <w:pPr>
        <w:pStyle w:val="Heading3"/>
      </w:pPr>
      <w:r>
        <w:t>May 2016 – Dec 2016</w:t>
      </w:r>
    </w:p>
    <w:p>
      <w:pPr>
        <w:pStyle w:val="ListParagraph"/>
      </w:pPr>
      <w:r>
        <w:t>Delivered onsite support, application troubleshooting, and inventory management; received recognition for top performance.</w:t>
      </w:r>
    </w:p>
    <w:p>
      <w:pPr>
        <w:pStyle w:val="ListParagraph"/>
      </w:pPr>
      <w:r>
        <w:t>Assisted with network troubleshooting and end-user education.</w:t>
      </w:r>
    </w:p>
    <w:p>
      <w:pPr>
        <w:pStyle w:val="Heading1"/>
      </w:pPr>
      <w:r>
        <w:t>Education</w:t>
      </w:r>
    </w:p>
    <w:p>
      <w:pPr>
        <w:pStyle w:val="ListParagraph"/>
      </w:pPr>
      <w:r>
        <w:t>Temasek Polytechnic – Diploma in Information Technology · 2017 – 2020. Focus: software development, network technologies, secure coding, data analytics, cloud computing.</w:t>
      </w:r>
    </w:p>
    <w:p>
      <w:pPr>
        <w:pStyle w:val="ListParagraph"/>
      </w:pPr>
      <w:r>
        <w:t>ITE College East – Nitec in Info-Communications Technology (Cloud Computing) · 2015 – 2016. Coursework: IT &amp; network essentials, virtualization, cloud infrastructure operations.</w:t>
      </w:r>
    </w:p>
    <w:p>
      <w:pPr>
        <w:pStyle w:val="Heading1"/>
      </w:pPr>
      <w:r>
        <w:t>Projects</w:t>
      </w:r>
    </w:p>
    <w:p>
      <w:pPr>
        <w:pStyle w:val="ListParagraph"/>
      </w:pPr>
      <w:r>
        <w:t>Self-Hosted RPA Platform (2020–2024): UiPath bots aggregating e-commerce data, exporting results to Excel, and emailing stakeholders via custom UI.</w:t>
      </w:r>
    </w:p>
    <w:p>
      <w:pPr>
        <w:pStyle w:val="ListParagraph"/>
      </w:pPr>
      <w:r>
        <w:t>Network Engineering Labs: Documented OSPF single-area and multi-area topologies (Python automation checks in progress) – see GitHub portfolio.</w:t>
      </w:r>
    </w:p>
    <w:p>
      <w:pPr>
        <w:pStyle w:val="ListParagraph"/>
      </w:pPr>
      <w:r>
        <w:t>Power BI Workforce Dashboards: Secure multi-agency dashboards with data-driven workforce insights for 15k+ CRS firms.</w:t>
      </w:r>
    </w:p>
    <w:p>
      <w:pPr>
        <w:pStyle w:val="Heading1"/>
      </w:pPr>
      <w:r>
        <w:t>Additional Training</w:t>
      </w:r>
    </w:p>
    <w:p>
      <w:pPr>
        <w:pStyle w:val="ListParagraph"/>
      </w:pPr>
      <w:r>
        <w:t>100 Days of Code: Python Pro Bootcamp.</w:t>
      </w:r>
    </w:p>
    <w:p>
      <w:pPr>
        <w:pStyle w:val="ListParagraph"/>
      </w:pPr>
      <w:r>
        <w:t>PL-300: Microsoft Power BI Data Analyst – Practice Exams.</w:t>
      </w:r>
    </w:p>
    <w:p>
      <w:pPr>
        <w:pStyle w:val="ListParagraph"/>
      </w:pPr>
      <w:r>
        <w:t>Complete Ethical Hacker Certification Prep.</w:t>
      </w:r>
    </w:p>
    <w:p>
      <w:pPr>
        <w:pStyle w:val="ListParagraph"/>
      </w:pPr>
      <w:r>
        <w:t>C++ Masterclass.</w:t>
      </w:r>
    </w:p>
    <w:p>
      <w:pPr>
        <w:pStyle w:val="Heading1"/>
      </w:pPr>
      <w:r>
        <w:t>Achievements</w:t>
      </w:r>
    </w:p>
    <w:p>
      <w:pPr>
        <w:pStyle w:val="ListParagraph"/>
      </w:pPr>
      <w:r>
        <w:t>Testimonials from ITE lecturer, GovTech supervisor, and BCA leadership.</w:t>
      </w:r>
    </w:p>
    <w:p>
      <w:pPr>
        <w:pStyle w:val="ListParagraph"/>
      </w:pPr>
      <w:r>
        <w:t>CDC &amp; CCC ITE Scholarship; Certificates of Excellence at NCS.</w:t>
      </w:r>
    </w:p>
    <w:p>
      <w:pPr>
        <w:pStyle w:val="ListParagraph"/>
      </w:pPr>
      <w:r>
        <w:t>International Specialists’ Community Action &amp; Leadership Exchange participant.</w:t>
      </w:r>
    </w:p>
    <w:p>
      <w:pPr>
        <w:pStyle w:val="ListParagraph"/>
      </w:pPr>
      <w:r>
        <w:t>Joint ITE–Oracle Certificate in Essentials of Java Programming.</w:t>
      </w:r>
    </w:p>
    <w:p>
      <w:pPr>
        <w:pStyle w:val="Heading1"/>
      </w:pPr>
      <w:r>
        <w:t>References</w:t>
      </w:r>
    </w:p>
    <w:p>
      <w:pPr>
        <w:pStyle w:val="ListParagraph"/>
      </w:pPr>
      <w:r>
        <w:t>Available upon request.</w:t>
      </w:r>
    </w:p>
    <w:sectPr w:rsidR="00290894" w:rsidRPr="008D0A77" w:rsidSect="002D16AA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0" w:right="720" w:bottom="432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ED1C6" w14:textId="77777777" w:rsidR="00B31B0C" w:rsidRDefault="00B31B0C">
      <w:pPr>
        <w:spacing w:after="0"/>
      </w:pPr>
      <w:r>
        <w:separator/>
      </w:r>
    </w:p>
  </w:endnote>
  <w:endnote w:type="continuationSeparator" w:id="0">
    <w:p w14:paraId="29C37677" w14:textId="77777777" w:rsidR="00B31B0C" w:rsidRDefault="00B31B0C">
      <w:pPr>
        <w:spacing w:after="0"/>
      </w:pPr>
      <w:r>
        <w:continuationSeparator/>
      </w:r>
    </w:p>
  </w:endnote>
  <w:endnote w:type="continuationNotice" w:id="1">
    <w:p w14:paraId="247FEBD4" w14:textId="77777777" w:rsidR="00B31B0C" w:rsidRDefault="00B31B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2706857" w14:paraId="55AEF940" w14:textId="77777777" w:rsidTr="42706857">
      <w:trPr>
        <w:trHeight w:val="300"/>
      </w:trPr>
      <w:tc>
        <w:tcPr>
          <w:tcW w:w="3600" w:type="dxa"/>
        </w:tcPr>
        <w:p w14:paraId="2C1E7669" w14:textId="367DB91A" w:rsidR="42706857" w:rsidRDefault="42706857" w:rsidP="42706857">
          <w:pPr>
            <w:pStyle w:val="Header"/>
            <w:ind w:left="-115"/>
          </w:pPr>
        </w:p>
      </w:tc>
      <w:tc>
        <w:tcPr>
          <w:tcW w:w="3600" w:type="dxa"/>
        </w:tcPr>
        <w:p w14:paraId="0A19279A" w14:textId="38A52E57" w:rsidR="42706857" w:rsidRDefault="42706857" w:rsidP="42706857">
          <w:pPr>
            <w:pStyle w:val="Header"/>
            <w:jc w:val="center"/>
          </w:pPr>
        </w:p>
      </w:tc>
      <w:tc>
        <w:tcPr>
          <w:tcW w:w="3600" w:type="dxa"/>
        </w:tcPr>
        <w:p w14:paraId="671628E6" w14:textId="6D8F0280" w:rsidR="42706857" w:rsidRDefault="42706857" w:rsidP="42706857">
          <w:pPr>
            <w:pStyle w:val="Header"/>
            <w:ind w:right="-115"/>
            <w:jc w:val="right"/>
          </w:pPr>
        </w:p>
      </w:tc>
    </w:tr>
  </w:tbl>
  <w:p w14:paraId="66A22FC7" w14:textId="099D12C8" w:rsidR="42706857" w:rsidRDefault="42706857" w:rsidP="42706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2706857" w14:paraId="0D651733" w14:textId="77777777" w:rsidTr="42706857">
      <w:trPr>
        <w:trHeight w:val="300"/>
      </w:trPr>
      <w:tc>
        <w:tcPr>
          <w:tcW w:w="3600" w:type="dxa"/>
        </w:tcPr>
        <w:p w14:paraId="74A70D78" w14:textId="5C6E3C59" w:rsidR="42706857" w:rsidRDefault="42706857" w:rsidP="42706857">
          <w:pPr>
            <w:pStyle w:val="Header"/>
            <w:ind w:left="-115"/>
          </w:pPr>
        </w:p>
      </w:tc>
      <w:tc>
        <w:tcPr>
          <w:tcW w:w="3600" w:type="dxa"/>
        </w:tcPr>
        <w:p w14:paraId="552397A7" w14:textId="2D1AC06E" w:rsidR="42706857" w:rsidRDefault="42706857" w:rsidP="42706857">
          <w:pPr>
            <w:pStyle w:val="Header"/>
            <w:jc w:val="center"/>
          </w:pPr>
        </w:p>
      </w:tc>
      <w:tc>
        <w:tcPr>
          <w:tcW w:w="3600" w:type="dxa"/>
        </w:tcPr>
        <w:p w14:paraId="18A4D1EE" w14:textId="33F4BCDE" w:rsidR="42706857" w:rsidRDefault="42706857" w:rsidP="42706857">
          <w:pPr>
            <w:pStyle w:val="Header"/>
            <w:ind w:right="-115"/>
            <w:jc w:val="right"/>
          </w:pPr>
        </w:p>
      </w:tc>
    </w:tr>
  </w:tbl>
  <w:p w14:paraId="799227BA" w14:textId="07C0FCBF" w:rsidR="42706857" w:rsidRDefault="427068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7A1A8" w14:textId="77777777" w:rsidR="00B31B0C" w:rsidRDefault="00B31B0C">
      <w:pPr>
        <w:spacing w:after="0"/>
      </w:pPr>
      <w:r>
        <w:separator/>
      </w:r>
    </w:p>
  </w:footnote>
  <w:footnote w:type="continuationSeparator" w:id="0">
    <w:p w14:paraId="0C550779" w14:textId="77777777" w:rsidR="00B31B0C" w:rsidRDefault="00B31B0C">
      <w:pPr>
        <w:spacing w:after="0"/>
      </w:pPr>
      <w:r>
        <w:continuationSeparator/>
      </w:r>
    </w:p>
  </w:footnote>
  <w:footnote w:type="continuationNotice" w:id="1">
    <w:p w14:paraId="394C17EF" w14:textId="77777777" w:rsidR="00B31B0C" w:rsidRDefault="00B31B0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2706857" w14:paraId="4132F296" w14:textId="77777777" w:rsidTr="42706857">
      <w:trPr>
        <w:trHeight w:val="300"/>
      </w:trPr>
      <w:tc>
        <w:tcPr>
          <w:tcW w:w="3600" w:type="dxa"/>
        </w:tcPr>
        <w:p w14:paraId="34A97005" w14:textId="45E59EAC" w:rsidR="42706857" w:rsidRDefault="42706857" w:rsidP="42706857">
          <w:pPr>
            <w:pStyle w:val="Header"/>
            <w:ind w:left="-115"/>
          </w:pPr>
        </w:p>
      </w:tc>
      <w:tc>
        <w:tcPr>
          <w:tcW w:w="3600" w:type="dxa"/>
        </w:tcPr>
        <w:p w14:paraId="2A81EE07" w14:textId="1D14C1B3" w:rsidR="42706857" w:rsidRDefault="42706857" w:rsidP="42706857">
          <w:pPr>
            <w:pStyle w:val="Header"/>
            <w:jc w:val="center"/>
          </w:pPr>
        </w:p>
      </w:tc>
      <w:tc>
        <w:tcPr>
          <w:tcW w:w="3600" w:type="dxa"/>
        </w:tcPr>
        <w:p w14:paraId="7774B182" w14:textId="59C0295C" w:rsidR="42706857" w:rsidRDefault="42706857" w:rsidP="42706857">
          <w:pPr>
            <w:pStyle w:val="Header"/>
            <w:ind w:right="-115"/>
            <w:jc w:val="right"/>
          </w:pPr>
        </w:p>
      </w:tc>
    </w:tr>
  </w:tbl>
  <w:p w14:paraId="5D0383AE" w14:textId="2CA1E028" w:rsidR="42706857" w:rsidRDefault="42706857" w:rsidP="42706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2706857" w14:paraId="685C6203" w14:textId="77777777" w:rsidTr="42706857">
      <w:trPr>
        <w:trHeight w:val="300"/>
      </w:trPr>
      <w:tc>
        <w:tcPr>
          <w:tcW w:w="3600" w:type="dxa"/>
        </w:tcPr>
        <w:p w14:paraId="250567C8" w14:textId="3CB7C3DF" w:rsidR="42706857" w:rsidRDefault="42706857" w:rsidP="42706857">
          <w:pPr>
            <w:pStyle w:val="Header"/>
            <w:ind w:left="-115"/>
          </w:pPr>
        </w:p>
      </w:tc>
      <w:tc>
        <w:tcPr>
          <w:tcW w:w="3600" w:type="dxa"/>
        </w:tcPr>
        <w:p w14:paraId="1DAB9601" w14:textId="2B629849" w:rsidR="42706857" w:rsidRDefault="42706857" w:rsidP="42706857">
          <w:pPr>
            <w:pStyle w:val="Header"/>
            <w:jc w:val="center"/>
          </w:pPr>
        </w:p>
      </w:tc>
      <w:tc>
        <w:tcPr>
          <w:tcW w:w="3600" w:type="dxa"/>
        </w:tcPr>
        <w:p w14:paraId="453D51E4" w14:textId="34B7BEB2" w:rsidR="42706857" w:rsidRDefault="42706857" w:rsidP="42706857">
          <w:pPr>
            <w:pStyle w:val="Header"/>
            <w:ind w:right="-115"/>
            <w:jc w:val="right"/>
          </w:pPr>
        </w:p>
      </w:tc>
    </w:tr>
  </w:tbl>
  <w:p w14:paraId="133119E3" w14:textId="172359CC" w:rsidR="42706857" w:rsidRDefault="42706857" w:rsidP="4270685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1u9gaK06qUtSvE" int2:id="HydVa424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3C27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5B62267"/>
    <w:multiLevelType w:val="hybridMultilevel"/>
    <w:tmpl w:val="E354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37380"/>
    <w:multiLevelType w:val="hybridMultilevel"/>
    <w:tmpl w:val="95F8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C4745"/>
    <w:multiLevelType w:val="hybridMultilevel"/>
    <w:tmpl w:val="B2A4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36EF1"/>
    <w:multiLevelType w:val="hybridMultilevel"/>
    <w:tmpl w:val="4D0421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0F12AB7"/>
    <w:multiLevelType w:val="hybridMultilevel"/>
    <w:tmpl w:val="B82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213FF"/>
    <w:multiLevelType w:val="multilevel"/>
    <w:tmpl w:val="B26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47FA6"/>
    <w:multiLevelType w:val="hybridMultilevel"/>
    <w:tmpl w:val="A0A8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A94547"/>
    <w:multiLevelType w:val="hybridMultilevel"/>
    <w:tmpl w:val="8D28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168E7"/>
    <w:multiLevelType w:val="hybridMultilevel"/>
    <w:tmpl w:val="44E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91A00"/>
    <w:multiLevelType w:val="hybridMultilevel"/>
    <w:tmpl w:val="5C103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149C1"/>
    <w:multiLevelType w:val="hybridMultilevel"/>
    <w:tmpl w:val="55AA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00F45"/>
    <w:multiLevelType w:val="hybridMultilevel"/>
    <w:tmpl w:val="F830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A2E25"/>
    <w:multiLevelType w:val="multilevel"/>
    <w:tmpl w:val="F0AA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8"/>
  </w:num>
  <w:num w:numId="20">
    <w:abstractNumId w:val="16"/>
  </w:num>
  <w:num w:numId="21">
    <w:abstractNumId w:val="12"/>
  </w:num>
  <w:num w:numId="22">
    <w:abstractNumId w:val="24"/>
  </w:num>
  <w:num w:numId="23">
    <w:abstractNumId w:val="11"/>
  </w:num>
  <w:num w:numId="24">
    <w:abstractNumId w:val="19"/>
  </w:num>
  <w:num w:numId="25">
    <w:abstractNumId w:val="21"/>
  </w:num>
  <w:num w:numId="26">
    <w:abstractNumId w:val="10"/>
  </w:num>
  <w:num w:numId="27">
    <w:abstractNumId w:val="15"/>
  </w:num>
  <w:num w:numId="28">
    <w:abstractNumId w:val="22"/>
  </w:num>
  <w:num w:numId="29">
    <w:abstractNumId w:val="17"/>
  </w:num>
  <w:num w:numId="30">
    <w:abstractNumId w:val="13"/>
  </w:num>
  <w:num w:numId="31">
    <w:abstractNumId w:val="2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34"/>
    <w:rsid w:val="00003455"/>
    <w:rsid w:val="00012EF6"/>
    <w:rsid w:val="00021C10"/>
    <w:rsid w:val="00032277"/>
    <w:rsid w:val="00032383"/>
    <w:rsid w:val="00032982"/>
    <w:rsid w:val="00037A3D"/>
    <w:rsid w:val="00037A80"/>
    <w:rsid w:val="00040666"/>
    <w:rsid w:val="0004081D"/>
    <w:rsid w:val="00047720"/>
    <w:rsid w:val="00047C0B"/>
    <w:rsid w:val="00052672"/>
    <w:rsid w:val="000539BD"/>
    <w:rsid w:val="00055E7C"/>
    <w:rsid w:val="00066E2A"/>
    <w:rsid w:val="00075B79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91BF2"/>
    <w:rsid w:val="001D3234"/>
    <w:rsid w:val="001D4B58"/>
    <w:rsid w:val="00200572"/>
    <w:rsid w:val="00236090"/>
    <w:rsid w:val="002556B8"/>
    <w:rsid w:val="00262033"/>
    <w:rsid w:val="00271453"/>
    <w:rsid w:val="00276E4F"/>
    <w:rsid w:val="00290894"/>
    <w:rsid w:val="00295104"/>
    <w:rsid w:val="00297723"/>
    <w:rsid w:val="002C0DDD"/>
    <w:rsid w:val="002C2E85"/>
    <w:rsid w:val="002D16AA"/>
    <w:rsid w:val="002D59A2"/>
    <w:rsid w:val="002F08D2"/>
    <w:rsid w:val="00302F19"/>
    <w:rsid w:val="00304507"/>
    <w:rsid w:val="003108DB"/>
    <w:rsid w:val="00331246"/>
    <w:rsid w:val="003319FB"/>
    <w:rsid w:val="003442F7"/>
    <w:rsid w:val="00351D1B"/>
    <w:rsid w:val="00357FD0"/>
    <w:rsid w:val="00360928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10EC4"/>
    <w:rsid w:val="00420DE9"/>
    <w:rsid w:val="00433CD1"/>
    <w:rsid w:val="00445933"/>
    <w:rsid w:val="004476A1"/>
    <w:rsid w:val="004476B0"/>
    <w:rsid w:val="00480DB9"/>
    <w:rsid w:val="00490A84"/>
    <w:rsid w:val="004954FC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5A3F"/>
    <w:rsid w:val="005463C0"/>
    <w:rsid w:val="00552E72"/>
    <w:rsid w:val="00562BED"/>
    <w:rsid w:val="0057596E"/>
    <w:rsid w:val="00582E2D"/>
    <w:rsid w:val="005A1CE4"/>
    <w:rsid w:val="005A29F5"/>
    <w:rsid w:val="005A70A0"/>
    <w:rsid w:val="005A77FC"/>
    <w:rsid w:val="005A7D8A"/>
    <w:rsid w:val="005C2BF4"/>
    <w:rsid w:val="005D49B2"/>
    <w:rsid w:val="005D5D10"/>
    <w:rsid w:val="005E5E55"/>
    <w:rsid w:val="005F04C0"/>
    <w:rsid w:val="005F2245"/>
    <w:rsid w:val="00605599"/>
    <w:rsid w:val="00616068"/>
    <w:rsid w:val="00627B1A"/>
    <w:rsid w:val="0064008B"/>
    <w:rsid w:val="00672793"/>
    <w:rsid w:val="006734FD"/>
    <w:rsid w:val="00692F19"/>
    <w:rsid w:val="006953A2"/>
    <w:rsid w:val="006A3D6F"/>
    <w:rsid w:val="006A681D"/>
    <w:rsid w:val="006B4315"/>
    <w:rsid w:val="006D236F"/>
    <w:rsid w:val="006E009A"/>
    <w:rsid w:val="006E0605"/>
    <w:rsid w:val="006E2904"/>
    <w:rsid w:val="006E401C"/>
    <w:rsid w:val="006F0EAE"/>
    <w:rsid w:val="006F2441"/>
    <w:rsid w:val="00711175"/>
    <w:rsid w:val="00712084"/>
    <w:rsid w:val="007148DA"/>
    <w:rsid w:val="0071554C"/>
    <w:rsid w:val="00722649"/>
    <w:rsid w:val="00751CBE"/>
    <w:rsid w:val="00755D54"/>
    <w:rsid w:val="007571DC"/>
    <w:rsid w:val="00766045"/>
    <w:rsid w:val="00774126"/>
    <w:rsid w:val="0077621B"/>
    <w:rsid w:val="00781236"/>
    <w:rsid w:val="007941C7"/>
    <w:rsid w:val="007963CE"/>
    <w:rsid w:val="007A7186"/>
    <w:rsid w:val="007D00B3"/>
    <w:rsid w:val="00820A27"/>
    <w:rsid w:val="00824550"/>
    <w:rsid w:val="008406FF"/>
    <w:rsid w:val="0084136C"/>
    <w:rsid w:val="00854409"/>
    <w:rsid w:val="00855CA3"/>
    <w:rsid w:val="008560E0"/>
    <w:rsid w:val="0086325C"/>
    <w:rsid w:val="00873549"/>
    <w:rsid w:val="0088175E"/>
    <w:rsid w:val="00886378"/>
    <w:rsid w:val="00886E4A"/>
    <w:rsid w:val="008916B6"/>
    <w:rsid w:val="008927B3"/>
    <w:rsid w:val="008B31E0"/>
    <w:rsid w:val="008B569E"/>
    <w:rsid w:val="008C6B04"/>
    <w:rsid w:val="008D0A77"/>
    <w:rsid w:val="008D2BDC"/>
    <w:rsid w:val="008D5413"/>
    <w:rsid w:val="008D5A41"/>
    <w:rsid w:val="008D6A27"/>
    <w:rsid w:val="008E038B"/>
    <w:rsid w:val="008E10EB"/>
    <w:rsid w:val="008E5671"/>
    <w:rsid w:val="00900701"/>
    <w:rsid w:val="00912D4C"/>
    <w:rsid w:val="00924DC2"/>
    <w:rsid w:val="0093056E"/>
    <w:rsid w:val="0093754D"/>
    <w:rsid w:val="00950405"/>
    <w:rsid w:val="00950EA4"/>
    <w:rsid w:val="00952F98"/>
    <w:rsid w:val="00955D78"/>
    <w:rsid w:val="00956C3B"/>
    <w:rsid w:val="00971892"/>
    <w:rsid w:val="0097323F"/>
    <w:rsid w:val="009757B2"/>
    <w:rsid w:val="009763C8"/>
    <w:rsid w:val="0097640B"/>
    <w:rsid w:val="0098293F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E49B2"/>
    <w:rsid w:val="009F2912"/>
    <w:rsid w:val="00A00679"/>
    <w:rsid w:val="00A249B7"/>
    <w:rsid w:val="00A36F7A"/>
    <w:rsid w:val="00A47731"/>
    <w:rsid w:val="00A5373D"/>
    <w:rsid w:val="00A656FC"/>
    <w:rsid w:val="00A7066C"/>
    <w:rsid w:val="00A70EFD"/>
    <w:rsid w:val="00A8131A"/>
    <w:rsid w:val="00A94E64"/>
    <w:rsid w:val="00AA165A"/>
    <w:rsid w:val="00AA2091"/>
    <w:rsid w:val="00AB2C3D"/>
    <w:rsid w:val="00AE26D5"/>
    <w:rsid w:val="00AE6BD2"/>
    <w:rsid w:val="00AF3073"/>
    <w:rsid w:val="00B04B95"/>
    <w:rsid w:val="00B063E6"/>
    <w:rsid w:val="00B15C87"/>
    <w:rsid w:val="00B203B6"/>
    <w:rsid w:val="00B31B0C"/>
    <w:rsid w:val="00B35070"/>
    <w:rsid w:val="00B36070"/>
    <w:rsid w:val="00B430AF"/>
    <w:rsid w:val="00B5201C"/>
    <w:rsid w:val="00B5257D"/>
    <w:rsid w:val="00B605AC"/>
    <w:rsid w:val="00B610B1"/>
    <w:rsid w:val="00B667E0"/>
    <w:rsid w:val="00B70A4D"/>
    <w:rsid w:val="00B769EE"/>
    <w:rsid w:val="00B8342B"/>
    <w:rsid w:val="00B86516"/>
    <w:rsid w:val="00B93477"/>
    <w:rsid w:val="00BB273E"/>
    <w:rsid w:val="00BB6B1B"/>
    <w:rsid w:val="00BD735D"/>
    <w:rsid w:val="00BF56AB"/>
    <w:rsid w:val="00BF769B"/>
    <w:rsid w:val="00C03729"/>
    <w:rsid w:val="00C04033"/>
    <w:rsid w:val="00C30F46"/>
    <w:rsid w:val="00C444AC"/>
    <w:rsid w:val="00C53C75"/>
    <w:rsid w:val="00C57E43"/>
    <w:rsid w:val="00C62789"/>
    <w:rsid w:val="00C6464E"/>
    <w:rsid w:val="00C72B59"/>
    <w:rsid w:val="00C86F4F"/>
    <w:rsid w:val="00C904F1"/>
    <w:rsid w:val="00C94927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8F6"/>
    <w:rsid w:val="00D95183"/>
    <w:rsid w:val="00DA7BDF"/>
    <w:rsid w:val="00DD4208"/>
    <w:rsid w:val="00DF3D23"/>
    <w:rsid w:val="00E01B82"/>
    <w:rsid w:val="00E128D6"/>
    <w:rsid w:val="00E23538"/>
    <w:rsid w:val="00E321B6"/>
    <w:rsid w:val="00E45F8D"/>
    <w:rsid w:val="00E56980"/>
    <w:rsid w:val="00E71047"/>
    <w:rsid w:val="00E726F0"/>
    <w:rsid w:val="00EA2B92"/>
    <w:rsid w:val="00EC12CE"/>
    <w:rsid w:val="00EC4DDD"/>
    <w:rsid w:val="00ED598E"/>
    <w:rsid w:val="00ED7FEB"/>
    <w:rsid w:val="00EE25F3"/>
    <w:rsid w:val="00EF2C5E"/>
    <w:rsid w:val="00F37140"/>
    <w:rsid w:val="00F40303"/>
    <w:rsid w:val="00F41BEE"/>
    <w:rsid w:val="00F77407"/>
    <w:rsid w:val="00FB49B7"/>
    <w:rsid w:val="068D058A"/>
    <w:rsid w:val="07A2A26B"/>
    <w:rsid w:val="088EC464"/>
    <w:rsid w:val="08D3FEFB"/>
    <w:rsid w:val="08FF4A19"/>
    <w:rsid w:val="0DBB7C66"/>
    <w:rsid w:val="0DEDEF96"/>
    <w:rsid w:val="0E68A163"/>
    <w:rsid w:val="0F6502BC"/>
    <w:rsid w:val="102807C8"/>
    <w:rsid w:val="129526E8"/>
    <w:rsid w:val="1296037F"/>
    <w:rsid w:val="12DA7C0A"/>
    <w:rsid w:val="13359FFE"/>
    <w:rsid w:val="141E57AC"/>
    <w:rsid w:val="1543A851"/>
    <w:rsid w:val="159B7842"/>
    <w:rsid w:val="17ED511F"/>
    <w:rsid w:val="1A1EFFB6"/>
    <w:rsid w:val="1A30B308"/>
    <w:rsid w:val="1D00146D"/>
    <w:rsid w:val="1E2ACE11"/>
    <w:rsid w:val="21C74B27"/>
    <w:rsid w:val="2324C488"/>
    <w:rsid w:val="23E44797"/>
    <w:rsid w:val="250264B2"/>
    <w:rsid w:val="26CD584B"/>
    <w:rsid w:val="28F294EC"/>
    <w:rsid w:val="2AEB12D2"/>
    <w:rsid w:val="2AF8D6E8"/>
    <w:rsid w:val="2DCBFFBA"/>
    <w:rsid w:val="2E025CA4"/>
    <w:rsid w:val="2E3D45C4"/>
    <w:rsid w:val="2EB9EA77"/>
    <w:rsid w:val="2F9C88EF"/>
    <w:rsid w:val="2FAE21A4"/>
    <w:rsid w:val="3072BE2E"/>
    <w:rsid w:val="31152C13"/>
    <w:rsid w:val="35A7FFC5"/>
    <w:rsid w:val="36027A60"/>
    <w:rsid w:val="366757A1"/>
    <w:rsid w:val="370CA009"/>
    <w:rsid w:val="3794591B"/>
    <w:rsid w:val="37E9803C"/>
    <w:rsid w:val="3A0BB195"/>
    <w:rsid w:val="3D253200"/>
    <w:rsid w:val="3F55B4C1"/>
    <w:rsid w:val="4047F634"/>
    <w:rsid w:val="411B1186"/>
    <w:rsid w:val="4153A421"/>
    <w:rsid w:val="4157B1AB"/>
    <w:rsid w:val="41B7A76E"/>
    <w:rsid w:val="41E05284"/>
    <w:rsid w:val="42706857"/>
    <w:rsid w:val="44FE13DA"/>
    <w:rsid w:val="44FEFD05"/>
    <w:rsid w:val="46DE0AB9"/>
    <w:rsid w:val="474CD761"/>
    <w:rsid w:val="4774DB34"/>
    <w:rsid w:val="47E90538"/>
    <w:rsid w:val="4A0AD8AD"/>
    <w:rsid w:val="4B4F01E1"/>
    <w:rsid w:val="4B7B0069"/>
    <w:rsid w:val="4C4E6133"/>
    <w:rsid w:val="4FB1E0E3"/>
    <w:rsid w:val="51815DC7"/>
    <w:rsid w:val="53401237"/>
    <w:rsid w:val="53CE3C1E"/>
    <w:rsid w:val="57270DF9"/>
    <w:rsid w:val="578BA424"/>
    <w:rsid w:val="57940F13"/>
    <w:rsid w:val="57D333E6"/>
    <w:rsid w:val="57D7FFDB"/>
    <w:rsid w:val="57E2F64A"/>
    <w:rsid w:val="58A9558B"/>
    <w:rsid w:val="5A9E4115"/>
    <w:rsid w:val="5CEEEC20"/>
    <w:rsid w:val="5D1B181D"/>
    <w:rsid w:val="5E8C2AB9"/>
    <w:rsid w:val="6029B202"/>
    <w:rsid w:val="6079040D"/>
    <w:rsid w:val="60BAEE71"/>
    <w:rsid w:val="61324D1B"/>
    <w:rsid w:val="629AF3EE"/>
    <w:rsid w:val="6385E2DB"/>
    <w:rsid w:val="65AD48AC"/>
    <w:rsid w:val="677A0463"/>
    <w:rsid w:val="686E3259"/>
    <w:rsid w:val="6E0B82BB"/>
    <w:rsid w:val="6E20EC49"/>
    <w:rsid w:val="6F1EDA87"/>
    <w:rsid w:val="705D9B90"/>
    <w:rsid w:val="71A2F6CD"/>
    <w:rsid w:val="72153288"/>
    <w:rsid w:val="7303F024"/>
    <w:rsid w:val="74DD341C"/>
    <w:rsid w:val="74EB7D74"/>
    <w:rsid w:val="77DDAC8C"/>
    <w:rsid w:val="78728677"/>
    <w:rsid w:val="78B4FF3B"/>
    <w:rsid w:val="7A772038"/>
    <w:rsid w:val="7AC2F51F"/>
    <w:rsid w:val="7D51BD90"/>
    <w:rsid w:val="7DB4B956"/>
    <w:rsid w:val="7F07C8A7"/>
    <w:rsid w:val="7F999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C8A0"/>
  <w15:chartTrackingRefBased/>
  <w15:docId w15:val="{725A00A9-47C5-489D-8F93-FD14FB63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D323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640B"/>
    <w:pPr>
      <w:spacing w:after="0"/>
    </w:pPr>
    <w:rPr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aziqachi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1bda95bf66ff42a8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ziqasyraaf-sg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ziqh@hot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ziq\AppData\Roaming\Microsoft\Templates\ATS%20bold%20classic%20resum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E5C82C47E5496A959B1276B6A3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F4E05-1214-40A5-A8A9-A82B394A700E}"/>
      </w:docPartPr>
      <w:docPartBody>
        <w:p w:rsidR="00AC4CD3" w:rsidRDefault="008602C0">
          <w:pPr>
            <w:pStyle w:val="78E5C82C47E5496A959B1276B6A3939C"/>
          </w:pPr>
          <w:r>
            <w:t>Experience</w:t>
          </w:r>
        </w:p>
      </w:docPartBody>
    </w:docPart>
    <w:docPart>
      <w:docPartPr>
        <w:name w:val="E098D42D4DE14A879463629E0A7AE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40E0-E13E-40B1-9F99-E3F0DF7C8033}"/>
      </w:docPartPr>
      <w:docPartBody>
        <w:p w:rsidR="00AC4CD3" w:rsidRDefault="008602C0">
          <w:pPr>
            <w:pStyle w:val="E098D42D4DE14A879463629E0A7AE5C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37"/>
    <w:rsid w:val="00390737"/>
    <w:rsid w:val="00580179"/>
    <w:rsid w:val="006B5716"/>
    <w:rsid w:val="00854409"/>
    <w:rsid w:val="008602C0"/>
    <w:rsid w:val="008C5BC6"/>
    <w:rsid w:val="0098293F"/>
    <w:rsid w:val="00A656FC"/>
    <w:rsid w:val="00AC4CD3"/>
    <w:rsid w:val="00D858F6"/>
    <w:rsid w:val="00F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E5C82C47E5496A959B1276B6A3939C">
    <w:name w:val="78E5C82C47E5496A959B1276B6A3939C"/>
  </w:style>
  <w:style w:type="paragraph" w:customStyle="1" w:styleId="E098D42D4DE14A879463629E0A7AE5C0">
    <w:name w:val="E098D42D4DE14A879463629E0A7AE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2970C8C-19F6-40AE-81DE-54AF576C9A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47</TotalTime>
  <Pages>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</dc:creator>
  <cp:keywords/>
  <dc:description/>
  <cp:lastModifiedBy>Hamzah Kadir</cp:lastModifiedBy>
  <cp:revision>7</cp:revision>
  <cp:lastPrinted>2025-08-25T04:55:00Z</cp:lastPrinted>
  <dcterms:created xsi:type="dcterms:W3CDTF">2025-07-20T20:41:00Z</dcterms:created>
  <dcterms:modified xsi:type="dcterms:W3CDTF">2025-08-25T04:57:00Z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